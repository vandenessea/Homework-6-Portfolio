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5FDDF71E3B674903A511BC74F59BF182"/>
        </w:placeholder>
        <w:docPartList>
          <w:docPartGallery w:val="Quick Parts"/>
          <w:docPartCategory w:val=" Resume Name"/>
        </w:docPartList>
      </w:sdtPr>
      <w:sdtEndPr/>
      <w:sdtContent>
        <w:p w14:paraId="7911F3DF" w14:textId="77777777" w:rsidR="00372C17" w:rsidRDefault="00372C17"/>
        <w:p w14:paraId="40C5BCA1" w14:textId="77777777" w:rsidR="00372C17" w:rsidRDefault="00213666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5E8C65C69DEB4A4A8486105E39B70DA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37CA1">
                <w:t>Alexander Vandenesse</w:t>
              </w:r>
            </w:sdtContent>
          </w:sdt>
        </w:p>
        <w:sdt>
          <w:sdtPr>
            <w:rPr>
              <w:bCs/>
              <w:kern w:val="28"/>
              <w:sz w:val="22"/>
            </w:rPr>
            <w:alias w:val="Phone"/>
            <w:tag w:val=""/>
            <w:id w:val="1357783703"/>
            <w:placeholder>
              <w:docPart w:val="25049052BD8D40E78BABF40AFA61AB9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7CE247D3" w14:textId="77777777" w:rsidR="00372C17" w:rsidRDefault="00A37CA1">
              <w:pPr>
                <w:pStyle w:val="Phone"/>
              </w:pPr>
              <w:r w:rsidRPr="00A37CA1">
                <w:rPr>
                  <w:bCs/>
                  <w:kern w:val="28"/>
                  <w:sz w:val="22"/>
                </w:rPr>
                <w:t>804-519-5717</w:t>
              </w:r>
            </w:p>
          </w:sdtContent>
        </w:sdt>
        <w:sdt>
          <w:sdtPr>
            <w:rPr>
              <w:bCs/>
              <w:kern w:val="28"/>
              <w:sz w:val="22"/>
            </w:rPr>
            <w:alias w:val="E-mail Address"/>
            <w:tag w:val=""/>
            <w:id w:val="527535243"/>
            <w:placeholder>
              <w:docPart w:val="D7358A9C96A8459D98112988F18DB36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2B960ECB" w14:textId="77777777" w:rsidR="00372C17" w:rsidRDefault="00A37CA1">
              <w:pPr>
                <w:pStyle w:val="SenderAddress"/>
              </w:pPr>
              <w:r w:rsidRPr="00A37CA1">
                <w:rPr>
                  <w:bCs/>
                  <w:kern w:val="28"/>
                  <w:sz w:val="22"/>
                </w:rPr>
                <w:t>vandenessea96@gmail.com</w:t>
              </w:r>
            </w:p>
          </w:sdtContent>
        </w:sdt>
        <w:sdt>
          <w:sdtPr>
            <w:rPr>
              <w:bCs/>
              <w:kern w:val="28"/>
              <w:sz w:val="22"/>
            </w:rPr>
            <w:alias w:val="Address"/>
            <w:tag w:val=""/>
            <w:id w:val="539556739"/>
            <w:placeholder>
              <w:docPart w:val="8E275AD7B9724C68ACAC9434F2C300D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36C23F0A" w14:textId="77777777" w:rsidR="00372C17" w:rsidRDefault="003E22D0" w:rsidP="00074BCD">
              <w:pPr>
                <w:pStyle w:val="SenderAddress"/>
              </w:pPr>
              <w:r>
                <w:rPr>
                  <w:bCs/>
                  <w:kern w:val="28"/>
                  <w:sz w:val="22"/>
                </w:rPr>
                <w:t>6006 Pollard Drive, Richmond Va. 23226</w:t>
              </w:r>
            </w:p>
          </w:sdtContent>
        </w:sdt>
      </w:sdtContent>
    </w:sdt>
    <w:p w14:paraId="54F92C70" w14:textId="77777777" w:rsidR="00372C17" w:rsidRDefault="00EC1B63">
      <w:pPr>
        <w:pStyle w:val="SectionHeading"/>
      </w:pPr>
      <w:r>
        <w:t>Objectives</w:t>
      </w:r>
    </w:p>
    <w:p w14:paraId="762A9B4D" w14:textId="7D8FE31A" w:rsidR="00372C17" w:rsidRDefault="002615E0">
      <w:r>
        <w:t xml:space="preserve">Seeking </w:t>
      </w:r>
      <w:r w:rsidR="00045540">
        <w:t>an</w:t>
      </w:r>
      <w:r>
        <w:t xml:space="preserve"> </w:t>
      </w:r>
      <w:r w:rsidR="00045540">
        <w:t>exciting</w:t>
      </w:r>
      <w:r w:rsidR="00D7442B">
        <w:t xml:space="preserve"> and rewarding career</w:t>
      </w:r>
      <w:r w:rsidR="00045540">
        <w:t xml:space="preserve"> helping others reach their goals and aspirations</w:t>
      </w:r>
    </w:p>
    <w:p w14:paraId="5B94D846" w14:textId="77777777" w:rsidR="00372C17" w:rsidRDefault="00EC1B63">
      <w:pPr>
        <w:pStyle w:val="SectionHeading"/>
      </w:pPr>
      <w:r>
        <w:t>Education</w:t>
      </w:r>
    </w:p>
    <w:p w14:paraId="7839E6A5" w14:textId="77777777" w:rsidR="00372C17" w:rsidRDefault="002615E0" w:rsidP="002615E0">
      <w:pPr>
        <w:pStyle w:val="Subsection"/>
      </w:pPr>
      <w:r w:rsidRPr="00D124A8">
        <w:t xml:space="preserve">Virginia Commonwealth </w:t>
      </w:r>
      <w:r>
        <w:t>University</w:t>
      </w:r>
    </w:p>
    <w:p w14:paraId="60523363" w14:textId="30D7AFD0" w:rsidR="00372C17" w:rsidRPr="002615E0" w:rsidRDefault="002615E0">
      <w:pPr>
        <w:pStyle w:val="SubsectionDate"/>
        <w:spacing w:after="0"/>
        <w:rPr>
          <w:rStyle w:val="IntenseEmphasis"/>
          <w:rFonts w:asciiTheme="majorHAnsi" w:hAnsiTheme="majorHAnsi"/>
          <w:sz w:val="20"/>
        </w:rPr>
      </w:pPr>
      <w:r>
        <w:t>May 2010</w:t>
      </w:r>
      <w:r w:rsidR="00EC1B63">
        <w:rPr>
          <w:color w:val="A9A57C" w:themeColor="accent1"/>
        </w:rPr>
        <w:t>|</w:t>
      </w:r>
      <w:r w:rsidR="00EC1B63">
        <w:t xml:space="preserve"> </w:t>
      </w:r>
      <w:r w:rsidRPr="002615E0">
        <w:t xml:space="preserve">Bachelor of Science – </w:t>
      </w:r>
      <w:r w:rsidR="00D60566" w:rsidRPr="002615E0">
        <w:t>Pre-Physical</w:t>
      </w:r>
      <w:r w:rsidRPr="002615E0">
        <w:t xml:space="preserve"> Therapy</w:t>
      </w:r>
    </w:p>
    <w:p w14:paraId="4C8A4916" w14:textId="77777777" w:rsidR="00372C17" w:rsidRDefault="002615E0" w:rsidP="00F5682D">
      <w:pPr>
        <w:pStyle w:val="ListParagraph"/>
        <w:numPr>
          <w:ilvl w:val="0"/>
          <w:numId w:val="4"/>
        </w:numPr>
        <w:spacing w:after="0"/>
        <w:ind w:left="1080"/>
      </w:pPr>
      <w:r w:rsidRPr="002615E0">
        <w:t>3.2 cumulative GP</w:t>
      </w:r>
    </w:p>
    <w:p w14:paraId="7022AEF3" w14:textId="73D6B6B8" w:rsidR="002615E0" w:rsidRDefault="002615E0" w:rsidP="00F5682D">
      <w:pPr>
        <w:pStyle w:val="ListParagraph"/>
        <w:numPr>
          <w:ilvl w:val="0"/>
          <w:numId w:val="4"/>
        </w:numPr>
        <w:spacing w:after="0"/>
        <w:ind w:left="1080"/>
      </w:pPr>
      <w:r>
        <w:t>Dean’s List: Fall 2005, 2006 and spring 2007, 2009</w:t>
      </w:r>
    </w:p>
    <w:p w14:paraId="0F2CA19D" w14:textId="371D6CB5" w:rsidR="00045540" w:rsidRDefault="00045540" w:rsidP="00045540">
      <w:pPr>
        <w:spacing w:after="0"/>
      </w:pPr>
      <w:r>
        <w:t>ETS PRAXIS Exam</w:t>
      </w:r>
    </w:p>
    <w:p w14:paraId="7EE03B95" w14:textId="1F7D3E20" w:rsidR="00045540" w:rsidRDefault="00045540" w:rsidP="00045540">
      <w:pPr>
        <w:pStyle w:val="ListParagraph"/>
        <w:numPr>
          <w:ilvl w:val="0"/>
          <w:numId w:val="28"/>
        </w:numPr>
        <w:spacing w:after="0"/>
      </w:pPr>
      <w:r>
        <w:t>Passed, Scored 168</w:t>
      </w:r>
    </w:p>
    <w:p w14:paraId="18B8DF69" w14:textId="0B8A1391" w:rsidR="00045540" w:rsidRDefault="00045540" w:rsidP="00045540">
      <w:pPr>
        <w:spacing w:after="0"/>
      </w:pPr>
      <w:r>
        <w:t>NCCPT Personal Training Certification</w:t>
      </w:r>
    </w:p>
    <w:p w14:paraId="0603EFCE" w14:textId="127D017A" w:rsidR="00045540" w:rsidRDefault="00045540" w:rsidP="00045540">
      <w:pPr>
        <w:pStyle w:val="ListParagraph"/>
        <w:numPr>
          <w:ilvl w:val="0"/>
          <w:numId w:val="28"/>
        </w:numPr>
        <w:spacing w:after="0"/>
      </w:pPr>
      <w:r>
        <w:t>August 1, 2020 to August 1, 2022</w:t>
      </w:r>
    </w:p>
    <w:p w14:paraId="60AE5460" w14:textId="506B97DA" w:rsidR="00045540" w:rsidRDefault="00045540" w:rsidP="00045540">
      <w:pPr>
        <w:spacing w:after="0"/>
      </w:pPr>
      <w:r>
        <w:t>CPR Certified</w:t>
      </w:r>
    </w:p>
    <w:p w14:paraId="56EE0D9E" w14:textId="5E4B4ED4" w:rsidR="00045540" w:rsidRDefault="00045540" w:rsidP="00045540">
      <w:pPr>
        <w:pStyle w:val="ListParagraph"/>
        <w:numPr>
          <w:ilvl w:val="0"/>
          <w:numId w:val="30"/>
        </w:numPr>
        <w:spacing w:after="0"/>
      </w:pPr>
      <w:r>
        <w:t>May 2020 to May 2022</w:t>
      </w:r>
    </w:p>
    <w:p w14:paraId="7D9E97EF" w14:textId="62588CEE" w:rsidR="00372C17" w:rsidRDefault="00EC1B63">
      <w:pPr>
        <w:pStyle w:val="SectionHeading"/>
      </w:pPr>
      <w:r>
        <w:t>Experience</w:t>
      </w:r>
    </w:p>
    <w:p w14:paraId="7A236564" w14:textId="3AF5B2DA" w:rsidR="005202F3" w:rsidRDefault="005202F3" w:rsidP="005202F3"/>
    <w:p w14:paraId="385F8AE8" w14:textId="7B552760" w:rsidR="004E7420" w:rsidRDefault="005202F3" w:rsidP="005202F3">
      <w:pPr>
        <w:rPr>
          <w:b/>
          <w:bCs/>
        </w:rPr>
      </w:pPr>
      <w:r>
        <w:rPr>
          <w:b/>
          <w:bCs/>
        </w:rPr>
        <w:t>4 Pillars Performance LLC</w:t>
      </w:r>
      <w:r w:rsidR="00D10FED">
        <w:rPr>
          <w:b/>
          <w:bCs/>
        </w:rPr>
        <w:t xml:space="preserve">, 11/2020 </w:t>
      </w:r>
      <w:r w:rsidR="00957DD6">
        <w:rPr>
          <w:b/>
          <w:bCs/>
        </w:rPr>
        <w:t>–</w:t>
      </w:r>
      <w:r w:rsidR="00D10FED">
        <w:rPr>
          <w:b/>
          <w:bCs/>
        </w:rPr>
        <w:t xml:space="preserve"> Present</w:t>
      </w:r>
    </w:p>
    <w:p w14:paraId="0CD47A13" w14:textId="2713B351" w:rsidR="004E7420" w:rsidRPr="00552480" w:rsidRDefault="008626C7" w:rsidP="00023B0A">
      <w:pPr>
        <w:pStyle w:val="ListParagraph"/>
        <w:numPr>
          <w:ilvl w:val="0"/>
          <w:numId w:val="27"/>
        </w:numPr>
      </w:pPr>
      <w:r>
        <w:t>Gather</w:t>
      </w:r>
      <w:r w:rsidR="00303BAB">
        <w:t>ing</w:t>
      </w:r>
      <w:r>
        <w:t xml:space="preserve"> specific</w:t>
      </w:r>
      <w:r w:rsidR="00023B0A">
        <w:t xml:space="preserve"> fitness</w:t>
      </w:r>
      <w:r>
        <w:t xml:space="preserve"> information </w:t>
      </w:r>
      <w:r w:rsidR="00630FA5">
        <w:t>on individual prospective clients</w:t>
      </w:r>
    </w:p>
    <w:p w14:paraId="3171634A" w14:textId="60BC281F" w:rsidR="006C207E" w:rsidRDefault="00046066" w:rsidP="00023B0A">
      <w:pPr>
        <w:pStyle w:val="ListParagraph"/>
        <w:numPr>
          <w:ilvl w:val="0"/>
          <w:numId w:val="26"/>
        </w:numPr>
      </w:pPr>
      <w:r>
        <w:t>Research</w:t>
      </w:r>
      <w:r w:rsidR="00023B0A">
        <w:t xml:space="preserve"> and develop exercise p</w:t>
      </w:r>
      <w:r>
        <w:t>rogram</w:t>
      </w:r>
      <w:r w:rsidR="00023B0A">
        <w:t xml:space="preserve"> </w:t>
      </w:r>
      <w:r w:rsidR="00E354DD">
        <w:t xml:space="preserve">routines </w:t>
      </w:r>
      <w:r w:rsidR="00023B0A">
        <w:t>to enable clients to reach their goals</w:t>
      </w:r>
    </w:p>
    <w:p w14:paraId="4EE44B15" w14:textId="77335F5E" w:rsidR="00630FA5" w:rsidRPr="000D4529" w:rsidRDefault="00023B0A" w:rsidP="00023B0A">
      <w:pPr>
        <w:pStyle w:val="ListParagraph"/>
        <w:numPr>
          <w:ilvl w:val="0"/>
          <w:numId w:val="26"/>
        </w:numPr>
      </w:pPr>
      <w:r>
        <w:t>C</w:t>
      </w:r>
      <w:r w:rsidR="00263856">
        <w:t>oach</w:t>
      </w:r>
      <w:r w:rsidR="00303BAB">
        <w:t xml:space="preserve">ing </w:t>
      </w:r>
      <w:r w:rsidR="00263856">
        <w:t>clients</w:t>
      </w:r>
      <w:r>
        <w:t xml:space="preserve"> and guiding</w:t>
      </w:r>
      <w:r w:rsidR="00263856">
        <w:t xml:space="preserve"> </w:t>
      </w:r>
      <w:r>
        <w:t xml:space="preserve">them </w:t>
      </w:r>
      <w:r w:rsidR="00263856">
        <w:t xml:space="preserve">through their specific exercise </w:t>
      </w:r>
      <w:r>
        <w:t>regimens</w:t>
      </w:r>
    </w:p>
    <w:p w14:paraId="36B72AFC" w14:textId="7F11E269" w:rsidR="004E1AE7" w:rsidRDefault="004E1AE7" w:rsidP="004E1AE7">
      <w:pPr>
        <w:rPr>
          <w:b/>
          <w:bCs/>
        </w:rPr>
      </w:pPr>
      <w:r w:rsidRPr="004E1AE7">
        <w:rPr>
          <w:b/>
          <w:bCs/>
        </w:rPr>
        <w:t>Uber Partner</w:t>
      </w:r>
      <w:r>
        <w:rPr>
          <w:b/>
          <w:bCs/>
        </w:rPr>
        <w:t>, Richmond VA, 05/2019 – Present</w:t>
      </w:r>
    </w:p>
    <w:p w14:paraId="12456997" w14:textId="27C08E73" w:rsidR="004E1AE7" w:rsidRDefault="004E1AE7" w:rsidP="00D60566">
      <w:pPr>
        <w:pStyle w:val="ListParagraph"/>
        <w:numPr>
          <w:ilvl w:val="0"/>
          <w:numId w:val="21"/>
        </w:numPr>
        <w:ind w:left="1080"/>
      </w:pPr>
      <w:r>
        <w:t>Provid</w:t>
      </w:r>
      <w:r w:rsidR="004C037D">
        <w:t>ing</w:t>
      </w:r>
      <w:r>
        <w:t xml:space="preserve"> exceptional customer service</w:t>
      </w:r>
    </w:p>
    <w:p w14:paraId="7F218007" w14:textId="08DE983B" w:rsidR="004E1AE7" w:rsidRDefault="004E1AE7" w:rsidP="00D60566">
      <w:pPr>
        <w:pStyle w:val="ListParagraph"/>
        <w:numPr>
          <w:ilvl w:val="0"/>
          <w:numId w:val="21"/>
        </w:numPr>
        <w:ind w:left="1080"/>
      </w:pPr>
      <w:r>
        <w:t>Safely and efficiently taking riders to their destination</w:t>
      </w:r>
    </w:p>
    <w:p w14:paraId="5A7113D5" w14:textId="5E82C54E" w:rsidR="00174E02" w:rsidRDefault="004E1AE7" w:rsidP="002615E0">
      <w:pPr>
        <w:pStyle w:val="ListParagraph"/>
        <w:numPr>
          <w:ilvl w:val="0"/>
          <w:numId w:val="21"/>
        </w:numPr>
        <w:tabs>
          <w:tab w:val="left" w:pos="2955"/>
        </w:tabs>
        <w:ind w:left="1080"/>
      </w:pPr>
      <w:r>
        <w:t>Safely and efficiently carrying food orders to their destination</w:t>
      </w:r>
    </w:p>
    <w:p w14:paraId="4837AF2C" w14:textId="78E4C447" w:rsidR="002615E0" w:rsidRDefault="002615E0" w:rsidP="002615E0">
      <w:pPr>
        <w:tabs>
          <w:tab w:val="left" w:pos="2955"/>
        </w:tabs>
        <w:rPr>
          <w:b/>
        </w:rPr>
      </w:pPr>
      <w:r w:rsidRPr="006404FC">
        <w:rPr>
          <w:b/>
        </w:rPr>
        <w:t>Gold</w:t>
      </w:r>
      <w:r>
        <w:rPr>
          <w:b/>
        </w:rPr>
        <w:t>’</w:t>
      </w:r>
      <w:r w:rsidRPr="006404FC">
        <w:rPr>
          <w:b/>
        </w:rPr>
        <w:t>s Gym Willow Lawn</w:t>
      </w:r>
      <w:r>
        <w:rPr>
          <w:b/>
        </w:rPr>
        <w:t xml:space="preserve">, Personal Trainer (PT), Richmond VA, 05/2010 – </w:t>
      </w:r>
      <w:r w:rsidR="001943DA">
        <w:rPr>
          <w:b/>
        </w:rPr>
        <w:t>08/2020</w:t>
      </w:r>
    </w:p>
    <w:p w14:paraId="1B4814DC" w14:textId="35078C42" w:rsidR="002615E0" w:rsidRPr="006404FC" w:rsidRDefault="004218AC" w:rsidP="00942D6E">
      <w:pPr>
        <w:pStyle w:val="ListParagraph"/>
        <w:numPr>
          <w:ilvl w:val="0"/>
          <w:numId w:val="15"/>
        </w:numPr>
        <w:tabs>
          <w:tab w:val="left" w:pos="1080"/>
          <w:tab w:val="left" w:pos="2955"/>
        </w:tabs>
        <w:spacing w:after="0"/>
      </w:pPr>
      <w:r>
        <w:t xml:space="preserve">Examined prospective clients </w:t>
      </w:r>
      <w:r w:rsidR="00942D6E">
        <w:t>to gather all necessary information regarding their health</w:t>
      </w:r>
      <w:r w:rsidR="00023B0A">
        <w:t xml:space="preserve"> and fitness</w:t>
      </w:r>
    </w:p>
    <w:p w14:paraId="375508A6" w14:textId="5D962D2C" w:rsidR="002615E0" w:rsidRDefault="004218AC" w:rsidP="002615E0">
      <w:pPr>
        <w:pStyle w:val="ListParagraph"/>
        <w:numPr>
          <w:ilvl w:val="0"/>
          <w:numId w:val="10"/>
        </w:numPr>
        <w:tabs>
          <w:tab w:val="left" w:pos="2955"/>
        </w:tabs>
        <w:spacing w:after="0"/>
        <w:ind w:left="1080"/>
      </w:pPr>
      <w:r>
        <w:t xml:space="preserve">Researched and </w:t>
      </w:r>
      <w:r w:rsidR="00023B0A">
        <w:t xml:space="preserve">provided </w:t>
      </w:r>
      <w:r w:rsidR="002615E0">
        <w:t>exercise routines tailored to</w:t>
      </w:r>
      <w:r w:rsidR="00023B0A">
        <w:t xml:space="preserve"> my</w:t>
      </w:r>
      <w:r w:rsidR="002615E0">
        <w:t xml:space="preserve"> individual client goals</w:t>
      </w:r>
    </w:p>
    <w:p w14:paraId="5439A225" w14:textId="30051817" w:rsidR="002615E0" w:rsidRDefault="002615E0" w:rsidP="002615E0">
      <w:pPr>
        <w:pStyle w:val="ListParagraph"/>
        <w:numPr>
          <w:ilvl w:val="0"/>
          <w:numId w:val="10"/>
        </w:numPr>
        <w:tabs>
          <w:tab w:val="left" w:pos="2955"/>
        </w:tabs>
        <w:spacing w:after="0"/>
        <w:ind w:left="1080"/>
      </w:pPr>
      <w:r>
        <w:t xml:space="preserve">Designed extensive nutritional guidelines and schedules tailored to individual client </w:t>
      </w:r>
      <w:r w:rsidR="00023B0A">
        <w:t>objectives</w:t>
      </w:r>
    </w:p>
    <w:p w14:paraId="420E371D" w14:textId="2A6138F4" w:rsidR="002615E0" w:rsidRDefault="004218AC" w:rsidP="002615E0">
      <w:pPr>
        <w:pStyle w:val="ListParagraph"/>
        <w:numPr>
          <w:ilvl w:val="0"/>
          <w:numId w:val="10"/>
        </w:numPr>
        <w:tabs>
          <w:tab w:val="left" w:pos="2955"/>
        </w:tabs>
        <w:spacing w:after="0"/>
        <w:ind w:left="1080"/>
      </w:pPr>
      <w:r>
        <w:t xml:space="preserve">Investigate client </w:t>
      </w:r>
      <w:r w:rsidR="00F5682D">
        <w:t>billing invoices</w:t>
      </w:r>
      <w:r>
        <w:t xml:space="preserve"> for correct account charges</w:t>
      </w:r>
    </w:p>
    <w:p w14:paraId="36652CED" w14:textId="1E551505" w:rsidR="00A37CA1" w:rsidRDefault="00A37CA1" w:rsidP="002615E0">
      <w:pPr>
        <w:pStyle w:val="ListParagraph"/>
        <w:numPr>
          <w:ilvl w:val="0"/>
          <w:numId w:val="10"/>
        </w:numPr>
        <w:tabs>
          <w:tab w:val="left" w:pos="2955"/>
        </w:tabs>
        <w:spacing w:after="0"/>
        <w:ind w:left="1080"/>
      </w:pPr>
      <w:r w:rsidRPr="00A37CA1">
        <w:t>Attended weekly leadership meetings</w:t>
      </w:r>
      <w:r w:rsidR="00023B0A">
        <w:t xml:space="preserve"> and provided them with positive feedback as well as presented ideas to the team</w:t>
      </w:r>
      <w:r w:rsidR="004218AC">
        <w:t xml:space="preserve"> </w:t>
      </w:r>
    </w:p>
    <w:p w14:paraId="62794E52" w14:textId="77777777" w:rsidR="00A37CA1" w:rsidRDefault="00A37CA1" w:rsidP="00A37CA1">
      <w:pPr>
        <w:tabs>
          <w:tab w:val="left" w:pos="2955"/>
        </w:tabs>
        <w:rPr>
          <w:b/>
        </w:rPr>
      </w:pPr>
      <w:r>
        <w:rPr>
          <w:b/>
        </w:rPr>
        <w:br/>
        <w:t>Virginia Commonwealth University (VCU), Fitness Wellness Associate (FCM), Richmond VA, 01/2008 – 05/2010</w:t>
      </w:r>
    </w:p>
    <w:p w14:paraId="62BE91E7" w14:textId="77777777" w:rsidR="00A37CA1" w:rsidRDefault="00A37CA1" w:rsidP="00A37CA1">
      <w:pPr>
        <w:pStyle w:val="ListParagraph"/>
        <w:numPr>
          <w:ilvl w:val="0"/>
          <w:numId w:val="9"/>
        </w:numPr>
        <w:tabs>
          <w:tab w:val="left" w:pos="2955"/>
        </w:tabs>
        <w:spacing w:after="0"/>
      </w:pPr>
      <w:r>
        <w:lastRenderedPageBreak/>
        <w:t xml:space="preserve">Assisted in promotion of physical health and wellness everyday </w:t>
      </w:r>
    </w:p>
    <w:p w14:paraId="43F03D42" w14:textId="77777777" w:rsidR="00A37CA1" w:rsidRDefault="00A37CA1" w:rsidP="00A37CA1">
      <w:pPr>
        <w:pStyle w:val="ListParagraph"/>
        <w:numPr>
          <w:ilvl w:val="0"/>
          <w:numId w:val="9"/>
        </w:numPr>
        <w:tabs>
          <w:tab w:val="left" w:pos="2955"/>
        </w:tabs>
        <w:spacing w:after="0"/>
      </w:pPr>
      <w:r>
        <w:t>Responsible for cleaning and checking equipment for proper safety and function</w:t>
      </w:r>
    </w:p>
    <w:p w14:paraId="726AEDDB" w14:textId="77777777" w:rsidR="00A37CA1" w:rsidRDefault="00A37CA1" w:rsidP="00A37CA1">
      <w:pPr>
        <w:pStyle w:val="ListParagraph"/>
        <w:numPr>
          <w:ilvl w:val="0"/>
          <w:numId w:val="9"/>
        </w:numPr>
        <w:tabs>
          <w:tab w:val="left" w:pos="2955"/>
        </w:tabs>
        <w:spacing w:after="0"/>
      </w:pPr>
      <w:r>
        <w:t>Provided feedback on customer concerns</w:t>
      </w:r>
    </w:p>
    <w:p w14:paraId="0B33E572" w14:textId="77777777" w:rsidR="00A37CA1" w:rsidRDefault="00A37CA1" w:rsidP="00A37CA1">
      <w:pPr>
        <w:tabs>
          <w:tab w:val="left" w:pos="2955"/>
        </w:tabs>
        <w:spacing w:after="0"/>
      </w:pPr>
    </w:p>
    <w:p w14:paraId="60F5F5B1" w14:textId="77777777" w:rsidR="00A37CA1" w:rsidRDefault="00A37CA1" w:rsidP="00A37CA1">
      <w:pPr>
        <w:tabs>
          <w:tab w:val="left" w:pos="2955"/>
        </w:tabs>
        <w:rPr>
          <w:b/>
        </w:rPr>
      </w:pPr>
      <w:r>
        <w:rPr>
          <w:b/>
        </w:rPr>
        <w:t xml:space="preserve">Virginia Commonwealth University (VCU), </w:t>
      </w:r>
      <w:r w:rsidRPr="00E96955">
        <w:rPr>
          <w:b/>
        </w:rPr>
        <w:t>TEENs Intern</w:t>
      </w:r>
      <w:r>
        <w:rPr>
          <w:b/>
        </w:rPr>
        <w:t xml:space="preserve">, Richmond VA, 01/2009 – 05/2009                                    </w:t>
      </w:r>
    </w:p>
    <w:p w14:paraId="56DF78BE" w14:textId="77777777" w:rsidR="00A37CA1" w:rsidRPr="003B745B" w:rsidRDefault="00A37CA1" w:rsidP="00A37CA1">
      <w:pPr>
        <w:pStyle w:val="ListParagraph"/>
        <w:numPr>
          <w:ilvl w:val="0"/>
          <w:numId w:val="8"/>
        </w:numPr>
        <w:tabs>
          <w:tab w:val="left" w:pos="2955"/>
        </w:tabs>
        <w:spacing w:after="0"/>
        <w:rPr>
          <w:b/>
        </w:rPr>
      </w:pPr>
      <w:r>
        <w:t>Guided cardiovascular and resistance exercise programs</w:t>
      </w:r>
    </w:p>
    <w:p w14:paraId="5627EB03" w14:textId="77777777" w:rsidR="00A37CA1" w:rsidRPr="00A37CA1" w:rsidRDefault="00A37CA1" w:rsidP="00A37CA1">
      <w:pPr>
        <w:pStyle w:val="ListParagraph"/>
        <w:numPr>
          <w:ilvl w:val="0"/>
          <w:numId w:val="8"/>
        </w:numPr>
        <w:tabs>
          <w:tab w:val="left" w:pos="2955"/>
        </w:tabs>
        <w:spacing w:after="0"/>
        <w:rPr>
          <w:b/>
        </w:rPr>
      </w:pPr>
      <w:r>
        <w:t>Motivated and trained overweight children</w:t>
      </w:r>
    </w:p>
    <w:p w14:paraId="546FB1B3" w14:textId="77777777" w:rsidR="00A37CA1" w:rsidRDefault="00A37CA1" w:rsidP="00A37CA1">
      <w:pPr>
        <w:tabs>
          <w:tab w:val="left" w:pos="2955"/>
        </w:tabs>
        <w:spacing w:after="0"/>
        <w:rPr>
          <w:b/>
        </w:rPr>
      </w:pPr>
    </w:p>
    <w:p w14:paraId="5C00F12C" w14:textId="77777777" w:rsidR="00A37CA1" w:rsidRDefault="00A37CA1" w:rsidP="00A37CA1">
      <w:pPr>
        <w:rPr>
          <w:b/>
        </w:rPr>
      </w:pPr>
      <w:r>
        <w:rPr>
          <w:b/>
        </w:rPr>
        <w:t>Center for Physical Therapy and Sports Medicine, PC Intern, Richmond VA, 08/2009 - 12/2009</w:t>
      </w:r>
    </w:p>
    <w:p w14:paraId="2B311A53" w14:textId="77777777" w:rsidR="00A37CA1" w:rsidRDefault="00A37CA1" w:rsidP="00A37CA1">
      <w:pPr>
        <w:pStyle w:val="ListParagraph"/>
        <w:numPr>
          <w:ilvl w:val="0"/>
          <w:numId w:val="7"/>
        </w:numPr>
        <w:spacing w:after="0"/>
      </w:pPr>
      <w:r>
        <w:t xml:space="preserve">Provided quality care, prepared </w:t>
      </w:r>
      <w:proofErr w:type="gramStart"/>
      <w:r>
        <w:t>ice</w:t>
      </w:r>
      <w:proofErr w:type="gramEnd"/>
      <w:r>
        <w:t xml:space="preserve"> and heat packs</w:t>
      </w:r>
    </w:p>
    <w:p w14:paraId="15CBA6DD" w14:textId="77777777" w:rsidR="00A37CA1" w:rsidRDefault="00A37CA1" w:rsidP="00A37CA1">
      <w:pPr>
        <w:pStyle w:val="ListParagraph"/>
        <w:numPr>
          <w:ilvl w:val="0"/>
          <w:numId w:val="7"/>
        </w:numPr>
        <w:spacing w:after="0"/>
      </w:pPr>
      <w:r>
        <w:t>Prepared work environment, cleaned and organized</w:t>
      </w:r>
    </w:p>
    <w:p w14:paraId="40CD356A" w14:textId="77777777" w:rsidR="00A37CA1" w:rsidRDefault="00A37CA1" w:rsidP="00A37CA1">
      <w:pPr>
        <w:pStyle w:val="ListParagraph"/>
        <w:numPr>
          <w:ilvl w:val="0"/>
          <w:numId w:val="7"/>
        </w:numPr>
        <w:tabs>
          <w:tab w:val="left" w:pos="2955"/>
        </w:tabs>
        <w:spacing w:after="0"/>
      </w:pPr>
      <w:r>
        <w:t>Developed entry level skills in assisting patients</w:t>
      </w:r>
    </w:p>
    <w:p w14:paraId="1B870824" w14:textId="77777777" w:rsidR="00A37CA1" w:rsidRDefault="00A37CA1" w:rsidP="00A37CA1">
      <w:pPr>
        <w:tabs>
          <w:tab w:val="left" w:pos="2955"/>
        </w:tabs>
        <w:spacing w:after="0"/>
      </w:pPr>
    </w:p>
    <w:p w14:paraId="264FFE62" w14:textId="77777777" w:rsidR="00A37CA1" w:rsidRPr="002615E0" w:rsidRDefault="00A37CA1" w:rsidP="00A37CA1">
      <w:pPr>
        <w:pStyle w:val="NoSpacing"/>
        <w:rPr>
          <w:b/>
        </w:rPr>
      </w:pPr>
      <w:r w:rsidRPr="002615E0">
        <w:rPr>
          <w:b/>
        </w:rPr>
        <w:t xml:space="preserve">Chippenham Johnston Willis (CJW) Sports Medicine Clinic, Richmond VA, 01/2010 – </w:t>
      </w:r>
      <w:r>
        <w:rPr>
          <w:b/>
        </w:rPr>
        <w:t>05/2010</w:t>
      </w:r>
      <w:r>
        <w:rPr>
          <w:b/>
        </w:rPr>
        <w:br/>
      </w:r>
    </w:p>
    <w:p w14:paraId="65DEBD02" w14:textId="77777777" w:rsidR="00A37CA1" w:rsidRPr="00A37CA1" w:rsidRDefault="00A37CA1" w:rsidP="00A37CA1">
      <w:pPr>
        <w:pStyle w:val="NoSpacing"/>
        <w:numPr>
          <w:ilvl w:val="0"/>
          <w:numId w:val="6"/>
        </w:numPr>
        <w:rPr>
          <w:rFonts w:cstheme="minorHAnsi"/>
          <w:color w:val="675E47" w:themeColor="text2"/>
          <w:sz w:val="21"/>
          <w:szCs w:val="21"/>
        </w:rPr>
      </w:pPr>
      <w:r w:rsidRPr="00A37CA1">
        <w:rPr>
          <w:rFonts w:cstheme="minorHAnsi"/>
          <w:color w:val="675E47" w:themeColor="text2"/>
          <w:sz w:val="21"/>
          <w:szCs w:val="21"/>
        </w:rPr>
        <w:t>Assisted strength and conditioning coaches in training and supervision of athletes</w:t>
      </w:r>
    </w:p>
    <w:p w14:paraId="2D05D38A" w14:textId="77777777" w:rsidR="00A37CA1" w:rsidRPr="00A37CA1" w:rsidRDefault="00A37CA1" w:rsidP="00A37CA1">
      <w:pPr>
        <w:pStyle w:val="NoSpacing"/>
        <w:numPr>
          <w:ilvl w:val="0"/>
          <w:numId w:val="6"/>
        </w:numPr>
        <w:rPr>
          <w:rFonts w:cstheme="minorHAnsi"/>
          <w:color w:val="675E47" w:themeColor="text2"/>
          <w:sz w:val="21"/>
          <w:szCs w:val="21"/>
        </w:rPr>
      </w:pPr>
      <w:r w:rsidRPr="00A37CA1">
        <w:rPr>
          <w:rFonts w:cstheme="minorHAnsi"/>
          <w:color w:val="675E47" w:themeColor="text2"/>
          <w:sz w:val="21"/>
          <w:szCs w:val="21"/>
        </w:rPr>
        <w:t xml:space="preserve">Carefully shadowed strength and conditioning coaches </w:t>
      </w:r>
    </w:p>
    <w:p w14:paraId="5391187E" w14:textId="24AC2F69" w:rsidR="00A37CA1" w:rsidRPr="00A37CA1" w:rsidRDefault="00D60566" w:rsidP="00A37CA1">
      <w:pPr>
        <w:pStyle w:val="NoSpacing"/>
        <w:numPr>
          <w:ilvl w:val="0"/>
          <w:numId w:val="6"/>
        </w:numPr>
        <w:rPr>
          <w:rFonts w:cstheme="minorHAnsi"/>
          <w:color w:val="675E47" w:themeColor="text2"/>
          <w:sz w:val="21"/>
          <w:szCs w:val="21"/>
        </w:rPr>
      </w:pPr>
      <w:r w:rsidRPr="00A37CA1">
        <w:rPr>
          <w:rFonts w:cstheme="minorHAnsi"/>
          <w:color w:val="675E47" w:themeColor="text2"/>
          <w:sz w:val="21"/>
          <w:szCs w:val="21"/>
        </w:rPr>
        <w:t>Documented strategies</w:t>
      </w:r>
      <w:r w:rsidR="00A37CA1" w:rsidRPr="00A37CA1">
        <w:rPr>
          <w:rFonts w:cstheme="minorHAnsi"/>
          <w:color w:val="675E47" w:themeColor="text2"/>
          <w:sz w:val="21"/>
          <w:szCs w:val="21"/>
        </w:rPr>
        <w:t xml:space="preserve"> behind exercise prescription</w:t>
      </w:r>
    </w:p>
    <w:p w14:paraId="00657EEE" w14:textId="77777777" w:rsidR="00A37CA1" w:rsidRDefault="00A37CA1" w:rsidP="00A37CA1">
      <w:pPr>
        <w:pStyle w:val="SectionHeading"/>
      </w:pPr>
      <w:r>
        <w:t>Reference Page</w:t>
      </w:r>
    </w:p>
    <w:p w14:paraId="50C32C2E" w14:textId="77777777" w:rsidR="00A37CA1" w:rsidRDefault="00A37CA1" w:rsidP="00A113AA">
      <w:pPr>
        <w:pStyle w:val="NoSpacing"/>
      </w:pPr>
      <w:r>
        <w:br/>
      </w:r>
      <w:r w:rsidR="00A113AA">
        <w:t xml:space="preserve">Dr. </w:t>
      </w:r>
      <w:proofErr w:type="spellStart"/>
      <w:r w:rsidR="00A113AA">
        <w:t>Hayri</w:t>
      </w:r>
      <w:proofErr w:type="spellEnd"/>
      <w:r w:rsidR="00A113AA">
        <w:t xml:space="preserve"> E. </w:t>
      </w:r>
      <w:proofErr w:type="spellStart"/>
      <w:r w:rsidR="00A113AA">
        <w:t>Sangiray</w:t>
      </w:r>
      <w:proofErr w:type="spellEnd"/>
      <w:r w:rsidR="00A113AA">
        <w:t>, DO</w:t>
      </w:r>
    </w:p>
    <w:p w14:paraId="6A82B1A2" w14:textId="77777777" w:rsidR="00A113AA" w:rsidRPr="00A37CA1" w:rsidRDefault="00A113AA" w:rsidP="00A113AA">
      <w:pPr>
        <w:pStyle w:val="NoSpacing"/>
      </w:pPr>
      <w:r>
        <w:t>Board Certified Dermatologist</w:t>
      </w:r>
    </w:p>
    <w:p w14:paraId="32E582AC" w14:textId="77777777" w:rsidR="00A37CA1" w:rsidRDefault="00A113AA" w:rsidP="00A37CA1">
      <w:pPr>
        <w:pStyle w:val="NoSpacing"/>
      </w:pPr>
      <w:r>
        <w:t>Parham Doctor’s Hospital MOB II</w:t>
      </w:r>
    </w:p>
    <w:p w14:paraId="29D2CCC3" w14:textId="77777777" w:rsidR="00A113AA" w:rsidRDefault="00A113AA" w:rsidP="00A37CA1">
      <w:pPr>
        <w:pStyle w:val="NoSpacing"/>
      </w:pPr>
      <w:r>
        <w:t>757-846-3896</w:t>
      </w:r>
    </w:p>
    <w:p w14:paraId="17062B3C" w14:textId="3C20D4CF" w:rsidR="00A113AA" w:rsidRDefault="00A113AA" w:rsidP="00A37CA1">
      <w:pPr>
        <w:pStyle w:val="NoSpacing"/>
      </w:pPr>
      <w:r>
        <w:t xml:space="preserve">7650 East Parham Road, </w:t>
      </w:r>
      <w:r w:rsidR="00D60566">
        <w:t>Suite</w:t>
      </w:r>
      <w:r>
        <w:t xml:space="preserve"> 200</w:t>
      </w:r>
    </w:p>
    <w:p w14:paraId="62B560D4" w14:textId="77777777" w:rsidR="00A113AA" w:rsidRDefault="00A113AA" w:rsidP="00A37CA1">
      <w:pPr>
        <w:pStyle w:val="NoSpacing"/>
      </w:pPr>
      <w:r>
        <w:t>Richmond, Virginia 23294</w:t>
      </w:r>
    </w:p>
    <w:p w14:paraId="6350A285" w14:textId="77777777" w:rsidR="00A113AA" w:rsidRDefault="00A113AA" w:rsidP="00A37CA1">
      <w:pPr>
        <w:pStyle w:val="NoSpacing"/>
      </w:pPr>
    </w:p>
    <w:p w14:paraId="2777ABAC" w14:textId="77777777" w:rsidR="00A37CA1" w:rsidRDefault="00A37CA1" w:rsidP="00A37CA1">
      <w:pPr>
        <w:pStyle w:val="NoSpacing"/>
      </w:pPr>
      <w:r>
        <w:t xml:space="preserve">Stan </w:t>
      </w:r>
      <w:proofErr w:type="spellStart"/>
      <w:r>
        <w:t>Gasiorowski</w:t>
      </w:r>
      <w:proofErr w:type="spellEnd"/>
    </w:p>
    <w:p w14:paraId="3501B9C8" w14:textId="77777777" w:rsidR="00A37CA1" w:rsidRDefault="00A37CA1" w:rsidP="00A37CA1">
      <w:pPr>
        <w:pStyle w:val="NoSpacing"/>
      </w:pPr>
      <w:r>
        <w:t>Retail Operations Manager</w:t>
      </w:r>
    </w:p>
    <w:p w14:paraId="1E40EE66" w14:textId="77777777" w:rsidR="00A37CA1" w:rsidRDefault="00A37CA1" w:rsidP="00A37CA1">
      <w:pPr>
        <w:pStyle w:val="NoSpacing"/>
      </w:pPr>
      <w:r>
        <w:t>Virginia Paint Company</w:t>
      </w:r>
    </w:p>
    <w:p w14:paraId="3C067022" w14:textId="77777777" w:rsidR="00A37CA1" w:rsidRDefault="00A37CA1" w:rsidP="00A37CA1">
      <w:pPr>
        <w:pStyle w:val="NoSpacing"/>
      </w:pPr>
      <w:r>
        <w:t>804-247-0965</w:t>
      </w:r>
    </w:p>
    <w:p w14:paraId="5E08A137" w14:textId="77777777" w:rsidR="00A37CA1" w:rsidRDefault="00A37CA1" w:rsidP="00A37CA1">
      <w:pPr>
        <w:pStyle w:val="NoSpacing"/>
      </w:pPr>
      <w:r>
        <w:t>4307 West Broad Street</w:t>
      </w:r>
    </w:p>
    <w:p w14:paraId="0C1DA528" w14:textId="77777777" w:rsidR="00A37CA1" w:rsidRDefault="00A37CA1" w:rsidP="00A37CA1">
      <w:pPr>
        <w:pStyle w:val="NoSpacing"/>
      </w:pPr>
      <w:r>
        <w:t>Richmond, Virginia 23230</w:t>
      </w:r>
    </w:p>
    <w:p w14:paraId="6855B1C4" w14:textId="77777777" w:rsidR="00A37CA1" w:rsidRPr="00A37CA1" w:rsidRDefault="00A37CA1" w:rsidP="00A37CA1">
      <w:pPr>
        <w:pStyle w:val="NoSpacing"/>
        <w:rPr>
          <w:rFonts w:cstheme="minorHAnsi"/>
          <w:color w:val="675E47" w:themeColor="text2"/>
          <w:sz w:val="21"/>
          <w:szCs w:val="21"/>
        </w:rPr>
      </w:pPr>
    </w:p>
    <w:p w14:paraId="3A919BEC" w14:textId="5290EBA7" w:rsidR="00A37CA1" w:rsidRDefault="00A37CA1" w:rsidP="00A37CA1">
      <w:pPr>
        <w:pStyle w:val="NoSpacing"/>
      </w:pPr>
      <w:r>
        <w:t>J. Stephen Wilton</w:t>
      </w:r>
    </w:p>
    <w:p w14:paraId="1CAD596F" w14:textId="051DF8B3" w:rsidR="00D60566" w:rsidRDefault="00F5682D" w:rsidP="00A37CA1">
      <w:pPr>
        <w:pStyle w:val="NoSpacing"/>
      </w:pPr>
      <w:r>
        <w:t>Systems Manager</w:t>
      </w:r>
    </w:p>
    <w:p w14:paraId="7F177FE7" w14:textId="77777777" w:rsidR="00A37CA1" w:rsidRDefault="00E91A7C" w:rsidP="00A37CA1">
      <w:pPr>
        <w:pStyle w:val="NoSpacing"/>
      </w:pPr>
      <w:r>
        <w:t>United Network for Organ Sharing</w:t>
      </w:r>
    </w:p>
    <w:p w14:paraId="4392B296" w14:textId="78970597" w:rsidR="00A37CA1" w:rsidRDefault="00023B0A" w:rsidP="00A37CA1">
      <w:pPr>
        <w:pStyle w:val="NoSpacing"/>
      </w:pPr>
      <w:r>
        <w:t>804-269-2260</w:t>
      </w:r>
      <w:r w:rsidR="0020525B">
        <w:br/>
      </w:r>
      <w:r w:rsidR="00F5682D">
        <w:t>Stephen.wilton@unos.org</w:t>
      </w:r>
    </w:p>
    <w:p w14:paraId="6DD9ED18" w14:textId="77777777" w:rsidR="00A37CA1" w:rsidRDefault="0020525B" w:rsidP="00A37CA1">
      <w:pPr>
        <w:pStyle w:val="NoSpacing"/>
      </w:pPr>
      <w:r>
        <w:t>700 N. 4</w:t>
      </w:r>
      <w:r w:rsidRPr="0020525B">
        <w:rPr>
          <w:vertAlign w:val="superscript"/>
        </w:rPr>
        <w:t>th</w:t>
      </w:r>
      <w:r>
        <w:t xml:space="preserve"> Street</w:t>
      </w:r>
    </w:p>
    <w:p w14:paraId="5C69B24B" w14:textId="77777777" w:rsidR="00A37CA1" w:rsidRDefault="00A37CA1" w:rsidP="00A37CA1">
      <w:pPr>
        <w:pStyle w:val="NoSpacing"/>
      </w:pPr>
      <w:r>
        <w:t>Richmond, Virginia 232</w:t>
      </w:r>
      <w:r w:rsidR="0020525B">
        <w:t>19</w:t>
      </w:r>
    </w:p>
    <w:p w14:paraId="5DE9DBC2" w14:textId="77777777" w:rsidR="00A37CA1" w:rsidRPr="00A37CA1" w:rsidRDefault="00A37CA1" w:rsidP="00A37CA1">
      <w:pPr>
        <w:tabs>
          <w:tab w:val="left" w:pos="2955"/>
        </w:tabs>
        <w:spacing w:after="0"/>
        <w:rPr>
          <w:b/>
        </w:rPr>
      </w:pPr>
    </w:p>
    <w:p w14:paraId="6FA08C9F" w14:textId="77777777" w:rsidR="00A37CA1" w:rsidRDefault="00A37CA1" w:rsidP="00A37CA1">
      <w:pPr>
        <w:tabs>
          <w:tab w:val="left" w:pos="2955"/>
        </w:tabs>
        <w:spacing w:after="0"/>
      </w:pPr>
    </w:p>
    <w:p w14:paraId="7D3FA638" w14:textId="77777777" w:rsidR="00A37CA1" w:rsidRDefault="00A37CA1" w:rsidP="00A37CA1">
      <w:pPr>
        <w:pStyle w:val="ListParagraph"/>
        <w:spacing w:after="200" w:line="276" w:lineRule="auto"/>
        <w:ind w:firstLine="0"/>
      </w:pPr>
    </w:p>
    <w:sectPr w:rsidR="00A37CA1" w:rsidSect="00A456B1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485F" w14:textId="77777777" w:rsidR="003E4AF6" w:rsidRDefault="003E4AF6">
      <w:pPr>
        <w:spacing w:after="0" w:line="240" w:lineRule="auto"/>
      </w:pPr>
      <w:r>
        <w:separator/>
      </w:r>
    </w:p>
  </w:endnote>
  <w:endnote w:type="continuationSeparator" w:id="0">
    <w:p w14:paraId="4514EF44" w14:textId="77777777" w:rsidR="003E4AF6" w:rsidRDefault="003E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CB0D" w14:textId="570B8EF4" w:rsidR="00372C17" w:rsidRDefault="00D744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DC3CC94" wp14:editId="4BE97A7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DD99A0" w14:textId="77777777" w:rsidR="00372C17" w:rsidRDefault="00372C1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DC3CC94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76DD99A0" w14:textId="77777777" w:rsidR="00372C17" w:rsidRDefault="00372C1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B8C1D3C" wp14:editId="3B48D2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A4E621" w14:textId="77777777" w:rsidR="00372C17" w:rsidRDefault="00372C1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B8C1D3C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08A4E621" w14:textId="77777777" w:rsidR="00372C17" w:rsidRDefault="00372C1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4A6DF9" wp14:editId="336BFCA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168C11A" w14:textId="77777777" w:rsidR="00372C17" w:rsidRDefault="00623D1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C1B63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8B2A19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4A6DF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3168C11A" w14:textId="77777777" w:rsidR="00372C17" w:rsidRDefault="00623D1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C1B63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8B2A19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55E0" w14:textId="2C1B0ED1" w:rsidR="00372C17" w:rsidRDefault="00D7442B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769C7DF" wp14:editId="32F996C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4445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2A9D6E" id="Rectangle 7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0256464" wp14:editId="5136CE4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8C3900" w14:textId="77777777" w:rsidR="00372C17" w:rsidRDefault="00372C1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256464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098C3900" w14:textId="77777777" w:rsidR="00372C17" w:rsidRDefault="00372C1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5893AE0" wp14:editId="18D926E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9DDDE9" w14:textId="77777777" w:rsidR="00372C17" w:rsidRDefault="00372C1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5893AE0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609DDDE9" w14:textId="77777777" w:rsidR="00372C17" w:rsidRDefault="00372C1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CA48874" wp14:editId="703357C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DC6FE8E" w14:textId="77777777" w:rsidR="00372C17" w:rsidRDefault="00623D1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C1B63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74BCD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A4887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5DC6FE8E" w14:textId="77777777" w:rsidR="00372C17" w:rsidRDefault="00623D1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C1B63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074BCD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8FC7" w14:textId="77777777" w:rsidR="003E4AF6" w:rsidRDefault="003E4AF6">
      <w:pPr>
        <w:spacing w:after="0" w:line="240" w:lineRule="auto"/>
      </w:pPr>
      <w:r>
        <w:separator/>
      </w:r>
    </w:p>
  </w:footnote>
  <w:footnote w:type="continuationSeparator" w:id="0">
    <w:p w14:paraId="6493698C" w14:textId="77777777" w:rsidR="003E4AF6" w:rsidRDefault="003E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A546" w14:textId="18FA4F17" w:rsidR="00372C17" w:rsidRDefault="00D7442B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600EEED" wp14:editId="14F869AA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68185" cy="10058400"/>
              <wp:effectExtent l="0" t="0" r="4445" b="0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68185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B439445" id="Rectangle 14" o:spid="_x0000_s1026" style="position:absolute;margin-left:0;margin-top:0;width:556.55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DABB49" wp14:editId="1155C60C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9DDB1A" w14:textId="77777777" w:rsidR="00372C17" w:rsidRDefault="00074BC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Alexander Vandenesse Resume</w:t>
                          </w:r>
                          <w:r w:rsidR="00EC1B63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CDABB4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1D9DDB1A" w14:textId="77777777" w:rsidR="00372C17" w:rsidRDefault="00074BC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Alexander Vandenesse Resume</w:t>
                    </w:r>
                    <w:r w:rsidR="00EC1B63">
                      <w:rPr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4FBA69" wp14:editId="4FB7E2E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E85D92" w14:textId="77777777" w:rsidR="00372C17" w:rsidRDefault="00372C1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E4FBA69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19E85D92" w14:textId="77777777" w:rsidR="00372C17" w:rsidRDefault="00372C1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3AF0E49" wp14:editId="71F3E52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3406D" w14:textId="77777777" w:rsidR="00372C17" w:rsidRDefault="00372C1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3AF0E49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5FF3406D" w14:textId="77777777" w:rsidR="00372C17" w:rsidRDefault="00372C1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08C5" w14:textId="1B736BBC" w:rsidR="00372C17" w:rsidRDefault="00D744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F13A542" wp14:editId="1CFC7078">
              <wp:simplePos x="0" y="0"/>
              <wp:positionH relativeFrom="page">
                <wp:align>left</wp:align>
              </wp:positionH>
              <wp:positionV relativeFrom="page">
                <wp:posOffset>0</wp:posOffset>
              </wp:positionV>
              <wp:extent cx="7068185" cy="10058400"/>
              <wp:effectExtent l="0" t="0" r="444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68185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9E39C" id="Rectangle 5" o:spid="_x0000_s1026" style="position:absolute;margin-left:0;margin-top:0;width:556.55pt;height:11in;z-index:-251654144;visibility:visible;mso-wrap-style:square;mso-width-percent:91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1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EC1B63"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B783A7" wp14:editId="206FC94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4C30DA" w14:textId="77777777" w:rsidR="00372C17" w:rsidRDefault="00372C1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FB783A7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144C30DA" w14:textId="77777777" w:rsidR="00372C17" w:rsidRDefault="00372C1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2A417" wp14:editId="72BB6DE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BADAF6" w14:textId="77777777" w:rsidR="00372C17" w:rsidRDefault="00372C1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E42A417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34BADAF6" w14:textId="77777777" w:rsidR="00372C17" w:rsidRDefault="00372C1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410F4"/>
    <w:multiLevelType w:val="hybridMultilevel"/>
    <w:tmpl w:val="46D6E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F3E81"/>
    <w:multiLevelType w:val="hybridMultilevel"/>
    <w:tmpl w:val="42C845CE"/>
    <w:lvl w:ilvl="0" w:tplc="B4A011A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E55F9"/>
    <w:multiLevelType w:val="hybridMultilevel"/>
    <w:tmpl w:val="DD4A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F057EA"/>
    <w:multiLevelType w:val="hybridMultilevel"/>
    <w:tmpl w:val="F9DAE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EB3079"/>
    <w:multiLevelType w:val="hybridMultilevel"/>
    <w:tmpl w:val="59E28462"/>
    <w:lvl w:ilvl="0" w:tplc="54F81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6A29"/>
    <w:multiLevelType w:val="hybridMultilevel"/>
    <w:tmpl w:val="07A82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7F5D0C"/>
    <w:multiLevelType w:val="hybridMultilevel"/>
    <w:tmpl w:val="0D78FE8E"/>
    <w:lvl w:ilvl="0" w:tplc="207202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1E86"/>
    <w:multiLevelType w:val="hybridMultilevel"/>
    <w:tmpl w:val="CA965F24"/>
    <w:lvl w:ilvl="0" w:tplc="7C146D5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2B510648"/>
    <w:multiLevelType w:val="hybridMultilevel"/>
    <w:tmpl w:val="99F82C0C"/>
    <w:lvl w:ilvl="0" w:tplc="15B65E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F87A06"/>
    <w:multiLevelType w:val="hybridMultilevel"/>
    <w:tmpl w:val="F33CD7C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2" w15:restartNumberingAfterBreak="0">
    <w:nsid w:val="346003EF"/>
    <w:multiLevelType w:val="hybridMultilevel"/>
    <w:tmpl w:val="4330F56C"/>
    <w:lvl w:ilvl="0" w:tplc="4F1C33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97263"/>
    <w:multiLevelType w:val="hybridMultilevel"/>
    <w:tmpl w:val="B3D8E420"/>
    <w:lvl w:ilvl="0" w:tplc="B4A011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EA"/>
    <w:multiLevelType w:val="hybridMultilevel"/>
    <w:tmpl w:val="2A54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784E"/>
    <w:multiLevelType w:val="hybridMultilevel"/>
    <w:tmpl w:val="503EB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A6E19"/>
    <w:multiLevelType w:val="hybridMultilevel"/>
    <w:tmpl w:val="EF7A9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4B07DF"/>
    <w:multiLevelType w:val="hybridMultilevel"/>
    <w:tmpl w:val="5136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B0DDC"/>
    <w:multiLevelType w:val="hybridMultilevel"/>
    <w:tmpl w:val="CC929418"/>
    <w:lvl w:ilvl="0" w:tplc="B4A011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939F5"/>
    <w:multiLevelType w:val="hybridMultilevel"/>
    <w:tmpl w:val="6F6AAA20"/>
    <w:lvl w:ilvl="0" w:tplc="B4A011A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3E4F2C"/>
    <w:multiLevelType w:val="hybridMultilevel"/>
    <w:tmpl w:val="C9020474"/>
    <w:lvl w:ilvl="0" w:tplc="406C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D7B3C"/>
    <w:multiLevelType w:val="hybridMultilevel"/>
    <w:tmpl w:val="FFE0B844"/>
    <w:lvl w:ilvl="0" w:tplc="896C76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E5257"/>
    <w:multiLevelType w:val="hybridMultilevel"/>
    <w:tmpl w:val="C664A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4C3944"/>
    <w:multiLevelType w:val="hybridMultilevel"/>
    <w:tmpl w:val="045EFF40"/>
    <w:lvl w:ilvl="0" w:tplc="D1BA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42B"/>
    <w:multiLevelType w:val="hybridMultilevel"/>
    <w:tmpl w:val="FDBC9D9C"/>
    <w:lvl w:ilvl="0" w:tplc="3150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1F331F"/>
    <w:multiLevelType w:val="hybridMultilevel"/>
    <w:tmpl w:val="616606A0"/>
    <w:lvl w:ilvl="0" w:tplc="4F1C33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D13B27"/>
    <w:multiLevelType w:val="hybridMultilevel"/>
    <w:tmpl w:val="0C8C9D1C"/>
    <w:lvl w:ilvl="0" w:tplc="675495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5"/>
  </w:num>
  <w:num w:numId="3">
    <w:abstractNumId w:val="17"/>
  </w:num>
  <w:num w:numId="4">
    <w:abstractNumId w:val="3"/>
  </w:num>
  <w:num w:numId="5">
    <w:abstractNumId w:val="0"/>
  </w:num>
  <w:num w:numId="6">
    <w:abstractNumId w:val="9"/>
  </w:num>
  <w:num w:numId="7">
    <w:abstractNumId w:val="28"/>
  </w:num>
  <w:num w:numId="8">
    <w:abstractNumId w:val="23"/>
  </w:num>
  <w:num w:numId="9">
    <w:abstractNumId w:val="8"/>
  </w:num>
  <w:num w:numId="10">
    <w:abstractNumId w:val="14"/>
  </w:num>
  <w:num w:numId="11">
    <w:abstractNumId w:val="25"/>
  </w:num>
  <w:num w:numId="12">
    <w:abstractNumId w:val="22"/>
  </w:num>
  <w:num w:numId="13">
    <w:abstractNumId w:val="12"/>
  </w:num>
  <w:num w:numId="14">
    <w:abstractNumId w:val="11"/>
  </w:num>
  <w:num w:numId="15">
    <w:abstractNumId w:val="4"/>
  </w:num>
  <w:num w:numId="16">
    <w:abstractNumId w:val="27"/>
  </w:num>
  <w:num w:numId="17">
    <w:abstractNumId w:val="29"/>
  </w:num>
  <w:num w:numId="18">
    <w:abstractNumId w:val="10"/>
  </w:num>
  <w:num w:numId="19">
    <w:abstractNumId w:val="6"/>
  </w:num>
  <w:num w:numId="20">
    <w:abstractNumId w:val="19"/>
  </w:num>
  <w:num w:numId="21">
    <w:abstractNumId w:val="18"/>
  </w:num>
  <w:num w:numId="22">
    <w:abstractNumId w:val="13"/>
  </w:num>
  <w:num w:numId="23">
    <w:abstractNumId w:val="21"/>
  </w:num>
  <w:num w:numId="24">
    <w:abstractNumId w:val="20"/>
  </w:num>
  <w:num w:numId="25">
    <w:abstractNumId w:val="2"/>
  </w:num>
  <w:num w:numId="26">
    <w:abstractNumId w:val="7"/>
  </w:num>
  <w:num w:numId="27">
    <w:abstractNumId w:val="1"/>
  </w:num>
  <w:num w:numId="28">
    <w:abstractNumId w:val="24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E0"/>
    <w:rsid w:val="00023B0A"/>
    <w:rsid w:val="00045540"/>
    <w:rsid w:val="00046066"/>
    <w:rsid w:val="00066CFD"/>
    <w:rsid w:val="00074BCD"/>
    <w:rsid w:val="000D4529"/>
    <w:rsid w:val="00174E02"/>
    <w:rsid w:val="00183A36"/>
    <w:rsid w:val="001943DA"/>
    <w:rsid w:val="0020525B"/>
    <w:rsid w:val="00213666"/>
    <w:rsid w:val="002615E0"/>
    <w:rsid w:val="00263856"/>
    <w:rsid w:val="002A27BC"/>
    <w:rsid w:val="002B3154"/>
    <w:rsid w:val="002C3940"/>
    <w:rsid w:val="002F7586"/>
    <w:rsid w:val="00303BAB"/>
    <w:rsid w:val="00333C97"/>
    <w:rsid w:val="00366B1E"/>
    <w:rsid w:val="00372C17"/>
    <w:rsid w:val="003A5BA7"/>
    <w:rsid w:val="003D7601"/>
    <w:rsid w:val="003E22D0"/>
    <w:rsid w:val="003E4AF6"/>
    <w:rsid w:val="004218AC"/>
    <w:rsid w:val="004C037D"/>
    <w:rsid w:val="004E1AE7"/>
    <w:rsid w:val="004E7420"/>
    <w:rsid w:val="004E79BF"/>
    <w:rsid w:val="00500168"/>
    <w:rsid w:val="005149D6"/>
    <w:rsid w:val="005202F3"/>
    <w:rsid w:val="00552480"/>
    <w:rsid w:val="005F3D79"/>
    <w:rsid w:val="00623D1A"/>
    <w:rsid w:val="00630FA5"/>
    <w:rsid w:val="00671659"/>
    <w:rsid w:val="00691C77"/>
    <w:rsid w:val="006C207E"/>
    <w:rsid w:val="006F4634"/>
    <w:rsid w:val="00707B27"/>
    <w:rsid w:val="00812E25"/>
    <w:rsid w:val="00840F5A"/>
    <w:rsid w:val="008626C7"/>
    <w:rsid w:val="008B2A19"/>
    <w:rsid w:val="00926CA7"/>
    <w:rsid w:val="00942D6E"/>
    <w:rsid w:val="00957DD6"/>
    <w:rsid w:val="009B72CE"/>
    <w:rsid w:val="00A113AA"/>
    <w:rsid w:val="00A37CA1"/>
    <w:rsid w:val="00A456B1"/>
    <w:rsid w:val="00A70D24"/>
    <w:rsid w:val="00B7643A"/>
    <w:rsid w:val="00C43C0C"/>
    <w:rsid w:val="00C70F55"/>
    <w:rsid w:val="00CA6B1D"/>
    <w:rsid w:val="00D10FED"/>
    <w:rsid w:val="00D4201C"/>
    <w:rsid w:val="00D557F1"/>
    <w:rsid w:val="00D60566"/>
    <w:rsid w:val="00D71DC9"/>
    <w:rsid w:val="00D7442B"/>
    <w:rsid w:val="00DC7D8C"/>
    <w:rsid w:val="00DD4279"/>
    <w:rsid w:val="00E0708C"/>
    <w:rsid w:val="00E354DD"/>
    <w:rsid w:val="00E91A7C"/>
    <w:rsid w:val="00EC1B63"/>
    <w:rsid w:val="00EC21A1"/>
    <w:rsid w:val="00ED050E"/>
    <w:rsid w:val="00EF08B2"/>
    <w:rsid w:val="00F5682D"/>
    <w:rsid w:val="00F62789"/>
    <w:rsid w:val="00FE7434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B29A60"/>
  <w15:docId w15:val="{68A267E0-FFE0-430A-956B-321C0BC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paragraph" w:styleId="BodyText3">
    <w:name w:val="Body Text 3"/>
    <w:basedOn w:val="Normal"/>
    <w:link w:val="BodyText3Char"/>
    <w:rsid w:val="00A37CA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37CA1"/>
    <w:rPr>
      <w:rFonts w:ascii="Times New Roman" w:eastAsia="Times New Roman" w:hAnsi="Times New Roman" w:cs="Times New Roman"/>
      <w:sz w:val="16"/>
      <w:szCs w:val="16"/>
    </w:rPr>
  </w:style>
  <w:style w:type="character" w:customStyle="1" w:styleId="regtext">
    <w:name w:val="regtext"/>
    <w:basedOn w:val="DefaultParagraphFont"/>
    <w:rsid w:val="00A3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DF71E3B674903A511BC74F59BF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824-118D-417D-99A0-1FA3E088125C}"/>
      </w:docPartPr>
      <w:docPartBody>
        <w:p w:rsidR="0022789E" w:rsidRDefault="00365D45">
          <w:pPr>
            <w:pStyle w:val="5FDDF71E3B674903A511BC74F59BF18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E8C65C69DEB4A4A8486105E39B70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33C7-EDCE-41ED-B219-273F6436A73F}"/>
      </w:docPartPr>
      <w:docPartBody>
        <w:p w:rsidR="0022789E" w:rsidRDefault="00365D45">
          <w:pPr>
            <w:pStyle w:val="5E8C65C69DEB4A4A8486105E39B70DA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5049052BD8D40E78BABF40AFA61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B82E-B157-4E33-A382-82774DC4A6B1}"/>
      </w:docPartPr>
      <w:docPartBody>
        <w:p w:rsidR="0022789E" w:rsidRDefault="00365D45">
          <w:pPr>
            <w:pStyle w:val="25049052BD8D40E78BABF40AFA61AB99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7358A9C96A8459D98112988F18D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56CC-AA5C-4E3A-BF15-DC359304D0C1}"/>
      </w:docPartPr>
      <w:docPartBody>
        <w:p w:rsidR="0022789E" w:rsidRDefault="00365D45">
          <w:pPr>
            <w:pStyle w:val="D7358A9C96A8459D98112988F18DB36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E275AD7B9724C68ACAC9434F2C30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E755-EC9F-48AC-8427-9BFC337BF077}"/>
      </w:docPartPr>
      <w:docPartBody>
        <w:p w:rsidR="0022789E" w:rsidRDefault="00365D45">
          <w:pPr>
            <w:pStyle w:val="8E275AD7B9724C68ACAC9434F2C300DD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71"/>
    <w:rsid w:val="00154F06"/>
    <w:rsid w:val="001E02E9"/>
    <w:rsid w:val="0022789E"/>
    <w:rsid w:val="0024387A"/>
    <w:rsid w:val="00365D45"/>
    <w:rsid w:val="003B7F71"/>
    <w:rsid w:val="006520A7"/>
    <w:rsid w:val="006854B7"/>
    <w:rsid w:val="00B047EB"/>
    <w:rsid w:val="00B4223F"/>
    <w:rsid w:val="00C61E4C"/>
    <w:rsid w:val="00C63A97"/>
    <w:rsid w:val="00D1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B7F71"/>
    <w:rPr>
      <w:color w:val="808080"/>
    </w:rPr>
  </w:style>
  <w:style w:type="paragraph" w:customStyle="1" w:styleId="5FDDF71E3B674903A511BC74F59BF182">
    <w:name w:val="5FDDF71E3B674903A511BC74F59BF182"/>
    <w:rsid w:val="0022789E"/>
  </w:style>
  <w:style w:type="paragraph" w:customStyle="1" w:styleId="5E8C65C69DEB4A4A8486105E39B70DAB">
    <w:name w:val="5E8C65C69DEB4A4A8486105E39B70DAB"/>
    <w:rsid w:val="0022789E"/>
  </w:style>
  <w:style w:type="paragraph" w:customStyle="1" w:styleId="25049052BD8D40E78BABF40AFA61AB99">
    <w:name w:val="25049052BD8D40E78BABF40AFA61AB99"/>
    <w:rsid w:val="0022789E"/>
  </w:style>
  <w:style w:type="paragraph" w:customStyle="1" w:styleId="D7358A9C96A8459D98112988F18DB36F">
    <w:name w:val="D7358A9C96A8459D98112988F18DB36F"/>
    <w:rsid w:val="0022789E"/>
  </w:style>
  <w:style w:type="paragraph" w:customStyle="1" w:styleId="8E275AD7B9724C68ACAC9434F2C300DD">
    <w:name w:val="8E275AD7B9724C68ACAC9434F2C300DD"/>
    <w:rsid w:val="00227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6006 Pollard Drive, Richmond Va. 23226</CompanyAddress>
  <CompanyPhone>804-519-5717</CompanyPhone>
  <CompanyFax/>
  <CompanyEmail>vandenessea96@gmail.com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AA5CFD6-09F5-4B8B-94B8-501AA98F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Genworth Financial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Vandenesse</dc:creator>
  <cp:lastModifiedBy>Alexander Vandenesse</cp:lastModifiedBy>
  <cp:revision>2</cp:revision>
  <dcterms:created xsi:type="dcterms:W3CDTF">2021-04-17T23:05:00Z</dcterms:created>
  <dcterms:modified xsi:type="dcterms:W3CDTF">2021-04-17T23:05:00Z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